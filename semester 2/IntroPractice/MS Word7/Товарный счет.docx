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81D1" w14:textId="5A3F9589" w:rsidR="0006677C" w:rsidRPr="00372EA1" w:rsidRDefault="00F53E45">
      <w:pPr>
        <w:rPr>
          <w:rFonts w:ascii="Times New Roman" w:hAnsi="Times New Roman" w:cs="Times New Roman"/>
          <w:sz w:val="20"/>
          <w:szCs w:val="20"/>
          <w:u w:val="single"/>
        </w:rPr>
      </w:pPr>
      <w:r w:rsidRPr="00372EA1">
        <w:rPr>
          <w:rFonts w:ascii="Times New Roman" w:hAnsi="Times New Roman" w:cs="Times New Roman"/>
          <w:sz w:val="20"/>
          <w:szCs w:val="20"/>
          <w:u w:val="single"/>
        </w:rPr>
        <w:t>Грузоотправитель и адрес</w:t>
      </w:r>
      <w:r w:rsidRPr="00372EA1">
        <w:rPr>
          <w:rFonts w:ascii="Times New Roman" w:hAnsi="Times New Roman" w:cs="Times New Roman"/>
          <w:sz w:val="20"/>
          <w:szCs w:val="20"/>
          <w:u w:val="single"/>
        </w:rPr>
        <w:br/>
      </w:r>
    </w:p>
    <w:p w14:paraId="54587C04" w14:textId="6FE7B828" w:rsidR="00F53E45" w:rsidRPr="00372EA1" w:rsidRDefault="00F53E45">
      <w:pPr>
        <w:rPr>
          <w:rFonts w:ascii="Times New Roman" w:hAnsi="Times New Roman" w:cs="Times New Roman"/>
          <w:sz w:val="20"/>
          <w:szCs w:val="20"/>
          <w:u w:val="single"/>
        </w:rPr>
      </w:pPr>
      <w:r w:rsidRPr="00372EA1">
        <w:rPr>
          <w:rFonts w:ascii="Times New Roman" w:hAnsi="Times New Roman" w:cs="Times New Roman"/>
          <w:sz w:val="20"/>
          <w:szCs w:val="20"/>
          <w:u w:val="single"/>
        </w:rPr>
        <w:t>Грузополучатель и адрес</w:t>
      </w:r>
      <w:r w:rsidR="00372EA1" w:rsidRPr="00372EA1">
        <w:rPr>
          <w:rFonts w:ascii="Times New Roman" w:hAnsi="Times New Roman" w:cs="Times New Roman"/>
          <w:sz w:val="20"/>
          <w:szCs w:val="20"/>
          <w:u w:val="single"/>
        </w:rPr>
        <w:t xml:space="preserve"> Налоговая инспекция </w:t>
      </w:r>
      <w:proofErr w:type="spellStart"/>
      <w:r w:rsidR="00372EA1" w:rsidRPr="00372EA1">
        <w:rPr>
          <w:rFonts w:ascii="Times New Roman" w:hAnsi="Times New Roman" w:cs="Times New Roman"/>
          <w:sz w:val="20"/>
          <w:szCs w:val="20"/>
          <w:u w:val="single"/>
        </w:rPr>
        <w:t>Новосавиновского</w:t>
      </w:r>
      <w:proofErr w:type="spellEnd"/>
      <w:r w:rsidR="00372EA1" w:rsidRPr="00372EA1">
        <w:rPr>
          <w:rFonts w:ascii="Times New Roman" w:hAnsi="Times New Roman" w:cs="Times New Roman"/>
          <w:sz w:val="20"/>
          <w:szCs w:val="20"/>
          <w:u w:val="single"/>
        </w:rPr>
        <w:t xml:space="preserve"> р-на</w:t>
      </w:r>
      <w:r w:rsidRPr="00372EA1">
        <w:rPr>
          <w:rFonts w:ascii="Times New Roman" w:hAnsi="Times New Roman" w:cs="Times New Roman"/>
          <w:sz w:val="20"/>
          <w:szCs w:val="20"/>
          <w:u w:val="single"/>
        </w:rPr>
        <w:br/>
      </w:r>
      <w:r w:rsidR="00372EA1" w:rsidRPr="00372EA1">
        <w:rPr>
          <w:rFonts w:ascii="Times New Roman" w:hAnsi="Times New Roman" w:cs="Times New Roman"/>
          <w:sz w:val="20"/>
          <w:szCs w:val="20"/>
          <w:u w:val="single"/>
        </w:rPr>
        <w:t xml:space="preserve">420231, </w:t>
      </w:r>
      <w:proofErr w:type="spellStart"/>
      <w:r w:rsidR="00372EA1" w:rsidRPr="00372EA1">
        <w:rPr>
          <w:rFonts w:ascii="Times New Roman" w:hAnsi="Times New Roman" w:cs="Times New Roman"/>
          <w:sz w:val="20"/>
          <w:szCs w:val="20"/>
          <w:u w:val="single"/>
        </w:rPr>
        <w:t>Казаньб</w:t>
      </w:r>
      <w:proofErr w:type="spellEnd"/>
      <w:r w:rsidR="00372EA1" w:rsidRPr="00372EA1">
        <w:rPr>
          <w:rFonts w:ascii="Times New Roman" w:hAnsi="Times New Roman" w:cs="Times New Roman"/>
          <w:sz w:val="20"/>
          <w:szCs w:val="20"/>
          <w:u w:val="single"/>
        </w:rPr>
        <w:t xml:space="preserve"> ул.Чуйкова,28</w:t>
      </w:r>
    </w:p>
    <w:p w14:paraId="6692E28D" w14:textId="3B23281E" w:rsidR="001C17B9" w:rsidRDefault="00F53E45" w:rsidP="001C17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реестру № Дата получения</w:t>
      </w:r>
      <w:r w:rsidR="001C17B9">
        <w:rPr>
          <w:rFonts w:ascii="Times New Roman" w:hAnsi="Times New Roman" w:cs="Times New Roman"/>
          <w:sz w:val="20"/>
          <w:szCs w:val="20"/>
        </w:rPr>
        <w:t xml:space="preserve"> </w:t>
      </w:r>
      <w:r w:rsidR="001C17B9" w:rsidRPr="00F53E45">
        <w:rPr>
          <w:rFonts w:ascii="Times New Roman" w:hAnsi="Times New Roman" w:cs="Times New Roman"/>
          <w:sz w:val="20"/>
          <w:szCs w:val="20"/>
        </w:rPr>
        <w:t>“_</w:t>
      </w:r>
      <w:proofErr w:type="gramStart"/>
      <w:r w:rsidR="001C17B9" w:rsidRPr="00F53E45">
        <w:rPr>
          <w:rFonts w:ascii="Times New Roman" w:hAnsi="Times New Roman" w:cs="Times New Roman"/>
          <w:sz w:val="20"/>
          <w:szCs w:val="20"/>
        </w:rPr>
        <w:t>_”_</w:t>
      </w:r>
      <w:proofErr w:type="gramEnd"/>
      <w:r w:rsidR="001C17B9" w:rsidRPr="00F53E45">
        <w:rPr>
          <w:rFonts w:ascii="Times New Roman" w:hAnsi="Times New Roman" w:cs="Times New Roman"/>
          <w:sz w:val="20"/>
          <w:szCs w:val="20"/>
        </w:rPr>
        <w:t>_______20_</w:t>
      </w:r>
      <w:r w:rsidR="001C17B9">
        <w:rPr>
          <w:rFonts w:ascii="Times New Roman" w:hAnsi="Times New Roman" w:cs="Times New Roman"/>
          <w:sz w:val="20"/>
          <w:szCs w:val="20"/>
        </w:rPr>
        <w:t>_г.</w:t>
      </w:r>
    </w:p>
    <w:p w14:paraId="26DBC707" w14:textId="746E2C70" w:rsidR="00F53E45" w:rsidRDefault="00F53E45" w:rsidP="00F53E4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Счет № от </w:t>
      </w:r>
      <w:r w:rsidR="00372EA1">
        <w:rPr>
          <w:rFonts w:ascii="Times New Roman" w:hAnsi="Times New Roman" w:cs="Times New Roman"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>.0</w:t>
      </w:r>
      <w:r w:rsidR="00372EA1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.20</w:t>
      </w:r>
      <w:r w:rsidR="00372EA1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09941082" w14:textId="5000AE40" w:rsidR="001C17B9" w:rsidRDefault="001C17B9" w:rsidP="001C17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Поставщик</w:t>
      </w:r>
      <w:r w:rsidR="00372EA1">
        <w:rPr>
          <w:rFonts w:ascii="Times New Roman" w:hAnsi="Times New Roman" w:cs="Times New Roman"/>
          <w:sz w:val="20"/>
          <w:szCs w:val="20"/>
        </w:rPr>
        <w:t xml:space="preserve"> ООО «Домашний компьютер»</w:t>
      </w:r>
    </w:p>
    <w:p w14:paraId="3C0F7F5A" w14:textId="1F10009D" w:rsidR="001C17B9" w:rsidRDefault="001C17B9" w:rsidP="001C17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Адрес</w:t>
      </w:r>
      <w:r w:rsidR="00372EA1">
        <w:rPr>
          <w:rFonts w:ascii="Times New Roman" w:hAnsi="Times New Roman" w:cs="Times New Roman"/>
          <w:sz w:val="20"/>
          <w:szCs w:val="20"/>
        </w:rPr>
        <w:t xml:space="preserve"> 123456, Казань, ул. Большая Красная 5</w:t>
      </w:r>
    </w:p>
    <w:p w14:paraId="7F546E7E" w14:textId="2CE01BE4" w:rsidR="001C17B9" w:rsidRDefault="001C17B9" w:rsidP="001C17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Расчетный счет №</w:t>
      </w:r>
      <w:r w:rsidR="00372EA1">
        <w:rPr>
          <w:rFonts w:ascii="Times New Roman" w:hAnsi="Times New Roman" w:cs="Times New Roman"/>
          <w:sz w:val="20"/>
          <w:szCs w:val="20"/>
        </w:rPr>
        <w:t xml:space="preserve"> 12312312 в Тат. Банке, МФС 123456</w:t>
      </w:r>
      <w:r>
        <w:rPr>
          <w:rFonts w:ascii="Times New Roman" w:hAnsi="Times New Roman" w:cs="Times New Roman"/>
          <w:sz w:val="20"/>
          <w:szCs w:val="20"/>
        </w:rPr>
        <w:br/>
        <w:t>Дополнения</w:t>
      </w:r>
      <w:r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a3"/>
        <w:tblW w:w="6374" w:type="dxa"/>
        <w:tblLook w:val="04A0" w:firstRow="1" w:lastRow="0" w:firstColumn="1" w:lastColumn="0" w:noHBand="0" w:noVBand="1"/>
      </w:tblPr>
      <w:tblGrid>
        <w:gridCol w:w="1555"/>
        <w:gridCol w:w="1150"/>
        <w:gridCol w:w="1157"/>
        <w:gridCol w:w="1181"/>
        <w:gridCol w:w="1331"/>
      </w:tblGrid>
      <w:tr w:rsidR="009956E5" w14:paraId="7E9E8468" w14:textId="77777777" w:rsidTr="00372EA1">
        <w:tc>
          <w:tcPr>
            <w:tcW w:w="1555" w:type="dxa"/>
          </w:tcPr>
          <w:p w14:paraId="04692B6F" w14:textId="4AE2FBD2" w:rsidR="00F53E45" w:rsidRDefault="009956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143" w:type="dxa"/>
          </w:tcPr>
          <w:p w14:paraId="51B3F207" w14:textId="3149EB6A" w:rsidR="00F53E45" w:rsidRDefault="009956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Ед. Измерения</w:t>
            </w:r>
          </w:p>
        </w:tc>
        <w:tc>
          <w:tcPr>
            <w:tcW w:w="1160" w:type="dxa"/>
          </w:tcPr>
          <w:p w14:paraId="7F58D2ED" w14:textId="42448C9E" w:rsidR="00F53E45" w:rsidRDefault="009956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</w:t>
            </w:r>
          </w:p>
        </w:tc>
        <w:tc>
          <w:tcPr>
            <w:tcW w:w="1183" w:type="dxa"/>
          </w:tcPr>
          <w:p w14:paraId="0DA0CCE1" w14:textId="61096431" w:rsidR="00F53E45" w:rsidRDefault="009956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  <w:tc>
          <w:tcPr>
            <w:tcW w:w="1333" w:type="dxa"/>
          </w:tcPr>
          <w:p w14:paraId="6CE09419" w14:textId="3D263976" w:rsidR="00F53E45" w:rsidRDefault="009956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</w:tr>
      <w:tr w:rsidR="009956E5" w14:paraId="028AC9E1" w14:textId="77777777" w:rsidTr="00372EA1">
        <w:tc>
          <w:tcPr>
            <w:tcW w:w="1555" w:type="dxa"/>
          </w:tcPr>
          <w:p w14:paraId="224A7767" w14:textId="6FC456CE" w:rsidR="00F53E45" w:rsidRPr="00B50931" w:rsidRDefault="00B509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  <w:r w:rsidRPr="00B509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 Dual Xeon 2X</w:t>
            </w:r>
            <w:r w:rsidR="00372E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280C</w:t>
            </w:r>
          </w:p>
        </w:tc>
        <w:tc>
          <w:tcPr>
            <w:tcW w:w="1143" w:type="dxa"/>
          </w:tcPr>
          <w:p w14:paraId="1DD37A5E" w14:textId="2A630A91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1160" w:type="dxa"/>
          </w:tcPr>
          <w:p w14:paraId="550A3AB8" w14:textId="0CC2E3DB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83" w:type="dxa"/>
          </w:tcPr>
          <w:p w14:paraId="047B8521" w14:textId="02A15168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104402</w:t>
            </w:r>
          </w:p>
        </w:tc>
        <w:tc>
          <w:tcPr>
            <w:tcW w:w="1333" w:type="dxa"/>
          </w:tcPr>
          <w:p w14:paraId="11AF0621" w14:textId="17AAD079" w:rsidR="00F53E45" w:rsidRPr="00432083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=PRODUCT(C2;D2)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208804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956E5" w14:paraId="52297958" w14:textId="77777777" w:rsidTr="00372EA1">
        <w:tc>
          <w:tcPr>
            <w:tcW w:w="1555" w:type="dxa"/>
          </w:tcPr>
          <w:p w14:paraId="216F5E75" w14:textId="73AE15A5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Ноутбук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Explorer D790WH</w:t>
            </w:r>
          </w:p>
        </w:tc>
        <w:tc>
          <w:tcPr>
            <w:tcW w:w="1143" w:type="dxa"/>
          </w:tcPr>
          <w:p w14:paraId="48877E4E" w14:textId="7E907BFB" w:rsidR="00F53E45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1160" w:type="dxa"/>
          </w:tcPr>
          <w:p w14:paraId="110551FA" w14:textId="2BAC0D45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83" w:type="dxa"/>
          </w:tcPr>
          <w:p w14:paraId="14269CEB" w14:textId="5E338C69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59333</w:t>
            </w:r>
          </w:p>
        </w:tc>
        <w:tc>
          <w:tcPr>
            <w:tcW w:w="1333" w:type="dxa"/>
          </w:tcPr>
          <w:p w14:paraId="285EA695" w14:textId="273F298F" w:rsidR="00F53E45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=PRODUCT(C3;D3)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296665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956E5" w14:paraId="1A9B5E10" w14:textId="77777777" w:rsidTr="00372EA1">
        <w:tc>
          <w:tcPr>
            <w:tcW w:w="1555" w:type="dxa"/>
          </w:tcPr>
          <w:p w14:paraId="1C210F4B" w14:textId="3F76763E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Принтер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HP LaserJet 1150</w:t>
            </w:r>
          </w:p>
        </w:tc>
        <w:tc>
          <w:tcPr>
            <w:tcW w:w="1143" w:type="dxa"/>
          </w:tcPr>
          <w:p w14:paraId="3B54806C" w14:textId="07F152FC" w:rsidR="00F53E45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1160" w:type="dxa"/>
          </w:tcPr>
          <w:p w14:paraId="33CF7059" w14:textId="63EA37CA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83" w:type="dxa"/>
          </w:tcPr>
          <w:p w14:paraId="3815DA41" w14:textId="0DBB1C26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11129</w:t>
            </w:r>
          </w:p>
        </w:tc>
        <w:tc>
          <w:tcPr>
            <w:tcW w:w="1333" w:type="dxa"/>
          </w:tcPr>
          <w:p w14:paraId="3962B3E0" w14:textId="4D17F2A8" w:rsidR="00F53E45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=PRODUCT(C4;D4)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111290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956E5" w14:paraId="6792F624" w14:textId="77777777" w:rsidTr="00372EA1">
        <w:tc>
          <w:tcPr>
            <w:tcW w:w="1555" w:type="dxa"/>
          </w:tcPr>
          <w:p w14:paraId="55743C71" w14:textId="68C950E2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ББП АРС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Smart- UFS 620</w:t>
            </w:r>
          </w:p>
        </w:tc>
        <w:tc>
          <w:tcPr>
            <w:tcW w:w="1143" w:type="dxa"/>
          </w:tcPr>
          <w:p w14:paraId="673F9078" w14:textId="50093855" w:rsidR="00F53E45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1160" w:type="dxa"/>
          </w:tcPr>
          <w:p w14:paraId="0C962822" w14:textId="4C4646EB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83" w:type="dxa"/>
          </w:tcPr>
          <w:p w14:paraId="778E6056" w14:textId="0E5599DF" w:rsidR="00F53E45" w:rsidRPr="00372EA1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6544</w:t>
            </w:r>
          </w:p>
        </w:tc>
        <w:tc>
          <w:tcPr>
            <w:tcW w:w="1333" w:type="dxa"/>
          </w:tcPr>
          <w:p w14:paraId="2C12C817" w14:textId="39F80DEF" w:rsidR="00F53E45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=PRODUCT(C5;D5)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65440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956E5" w14:paraId="65AB0524" w14:textId="77777777" w:rsidTr="00372EA1">
        <w:tc>
          <w:tcPr>
            <w:tcW w:w="1555" w:type="dxa"/>
          </w:tcPr>
          <w:p w14:paraId="0BF9B07A" w14:textId="77777777" w:rsidR="00F53E45" w:rsidRDefault="00F53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4F3F34B" w14:textId="77777777" w:rsidR="00F53E45" w:rsidRDefault="00F53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1DC935DA" w14:textId="77777777" w:rsidR="00F53E45" w:rsidRDefault="00F53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B23A91D" w14:textId="6186DA33" w:rsidR="00F53E45" w:rsidRDefault="009956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333" w:type="dxa"/>
          </w:tcPr>
          <w:p w14:paraId="321B8ADD" w14:textId="6DFE71D6" w:rsidR="00F53E45" w:rsidRDefault="00372E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682199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14:paraId="3803851C" w14:textId="4AF3D4DE" w:rsidR="00F53E45" w:rsidRPr="001C17B9" w:rsidRDefault="001C17B9" w:rsidP="001C17B9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1C17B9">
        <w:rPr>
          <w:rFonts w:ascii="Times New Roman" w:hAnsi="Times New Roman" w:cs="Times New Roman"/>
          <w:b/>
          <w:bCs/>
          <w:sz w:val="20"/>
          <w:szCs w:val="20"/>
        </w:rPr>
        <w:t>Руководитель предприятия</w:t>
      </w:r>
    </w:p>
    <w:p w14:paraId="1AAE8A76" w14:textId="4EC6C8E9" w:rsidR="00F53E45" w:rsidRDefault="001C17B9" w:rsidP="001C17B9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1C17B9">
        <w:rPr>
          <w:rFonts w:ascii="Times New Roman" w:hAnsi="Times New Roman" w:cs="Times New Roman"/>
          <w:b/>
          <w:bCs/>
          <w:sz w:val="20"/>
          <w:szCs w:val="20"/>
        </w:rPr>
        <w:t>Главный бухгалтер</w:t>
      </w:r>
    </w:p>
    <w:p w14:paraId="3B166D75" w14:textId="66720109" w:rsidR="00372EA1" w:rsidRDefault="00372EA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7"/>
        <w:gridCol w:w="1557"/>
      </w:tblGrid>
      <w:tr w:rsidR="00372EA1" w14:paraId="16E3A7FF" w14:textId="77777777" w:rsidTr="00372EA1">
        <w:tc>
          <w:tcPr>
            <w:tcW w:w="1556" w:type="dxa"/>
          </w:tcPr>
          <w:p w14:paraId="674951AF" w14:textId="2B927E8B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Таблица умножения</w:t>
            </w:r>
          </w:p>
        </w:tc>
        <w:tc>
          <w:tcPr>
            <w:tcW w:w="1556" w:type="dxa"/>
          </w:tcPr>
          <w:p w14:paraId="02CF994B" w14:textId="2E0D65A7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7" w:type="dxa"/>
          </w:tcPr>
          <w:p w14:paraId="7138893E" w14:textId="53017243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7" w:type="dxa"/>
          </w:tcPr>
          <w:p w14:paraId="20F5F5CE" w14:textId="79894FD3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372EA1" w14:paraId="2CDA383F" w14:textId="77777777" w:rsidTr="00372EA1">
        <w:tc>
          <w:tcPr>
            <w:tcW w:w="1556" w:type="dxa"/>
          </w:tcPr>
          <w:p w14:paraId="36B0920B" w14:textId="23C8498A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6" w:type="dxa"/>
          </w:tcPr>
          <w:p w14:paraId="2EDF7083" w14:textId="6312DFF8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=PRODUCT(A2;B1)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57" w:type="dxa"/>
          </w:tcPr>
          <w:p w14:paraId="4CEC1420" w14:textId="20DFA035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=PRODUCT(A2;C1)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57" w:type="dxa"/>
          </w:tcPr>
          <w:p w14:paraId="17CCF4DB" w14:textId="7FAA68EB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=PRODUCT(A2;D1)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2EA1" w14:paraId="2FAB9C59" w14:textId="77777777" w:rsidTr="00372EA1">
        <w:tc>
          <w:tcPr>
            <w:tcW w:w="1556" w:type="dxa"/>
          </w:tcPr>
          <w:p w14:paraId="4AAC95B0" w14:textId="55B9FE96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 w14:paraId="59F761BE" w14:textId="659B5350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=PRODUCT(A3;B1)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57" w:type="dxa"/>
          </w:tcPr>
          <w:p w14:paraId="026DA9F1" w14:textId="2DC08EF5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=PRODUCT(A3;C1)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57" w:type="dxa"/>
          </w:tcPr>
          <w:p w14:paraId="441D35F4" w14:textId="70AE7AAC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=PRODUCT(A3;D1)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2EA1" w14:paraId="2C03850F" w14:textId="77777777" w:rsidTr="00372EA1">
        <w:tc>
          <w:tcPr>
            <w:tcW w:w="1556" w:type="dxa"/>
          </w:tcPr>
          <w:p w14:paraId="6599D07B" w14:textId="5B6896F5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6" w:type="dxa"/>
          </w:tcPr>
          <w:p w14:paraId="58DFE9D4" w14:textId="0DF2E77D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=PRODUCT(A3;B1)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57" w:type="dxa"/>
          </w:tcPr>
          <w:p w14:paraId="211A607B" w14:textId="15D0D791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=PRODUCT(A4;C1)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57" w:type="dxa"/>
          </w:tcPr>
          <w:p w14:paraId="0BF408D5" w14:textId="1AD7875A" w:rsidR="00372EA1" w:rsidRDefault="00372EA1" w:rsidP="001C17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=PRODUCT(A4;D1)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3E9EA6D0" w14:textId="77777777" w:rsidR="00372EA1" w:rsidRPr="001C17B9" w:rsidRDefault="00372EA1" w:rsidP="001C17B9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72EA1" w:rsidRPr="001C17B9" w:rsidSect="00F53E45">
      <w:pgSz w:w="6804" w:h="10206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45"/>
    <w:rsid w:val="0006677C"/>
    <w:rsid w:val="001C17B9"/>
    <w:rsid w:val="00372EA1"/>
    <w:rsid w:val="00432083"/>
    <w:rsid w:val="008A01CB"/>
    <w:rsid w:val="009705D8"/>
    <w:rsid w:val="009956E5"/>
    <w:rsid w:val="00B50931"/>
    <w:rsid w:val="00D76BF6"/>
    <w:rsid w:val="00F5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9439"/>
  <w15:chartTrackingRefBased/>
  <w15:docId w15:val="{882F54E1-C75A-4E31-802A-DAF4903A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95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9EF8-B037-4975-9847-999BC81C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Товарный счет</Template>
  <TotalTime>12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2022-06-25T00:03:00Z</dcterms:created>
  <dcterms:modified xsi:type="dcterms:W3CDTF">2022-06-25T00:03:00Z</dcterms:modified>
</cp:coreProperties>
</file>