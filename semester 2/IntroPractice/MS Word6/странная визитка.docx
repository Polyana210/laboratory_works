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2196" w14:textId="708FCE7E" w:rsidR="00C11D87" w:rsidRPr="00DC344E" w:rsidRDefault="00FA3A61" w:rsidP="00DC34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E01D5" wp14:editId="0946C39F">
                <wp:simplePos x="0" y="0"/>
                <wp:positionH relativeFrom="page">
                  <wp:posOffset>0</wp:posOffset>
                </wp:positionH>
                <wp:positionV relativeFrom="page">
                  <wp:posOffset>908228</wp:posOffset>
                </wp:positionV>
                <wp:extent cx="3239770" cy="907822"/>
                <wp:effectExtent l="0" t="0" r="17780" b="2603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907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9FBAF" w14:textId="44F97BAA" w:rsidR="00FA3A61" w:rsidRPr="00FA3A61" w:rsidRDefault="00FA3A61" w:rsidP="00FA3A61">
                            <w:pPr>
                              <w:spacing w:before="240" w:after="120" w:line="240" w:lineRule="auto"/>
                              <w:jc w:val="center"/>
                              <w:rPr>
                                <w:rFonts w:ascii="Arial" w:hAnsi="Arial" w:cs="Arial"/>
                                <w:color w:val="00B0F0"/>
                              </w:rPr>
                            </w:pPr>
                            <w:r w:rsidRPr="00FA3A61">
                              <w:rPr>
                                <w:rFonts w:ascii="Arial" w:hAnsi="Arial" w:cs="Arial"/>
                                <w:color w:val="00B0F0"/>
                              </w:rPr>
                              <w:t>Такси «Пятерочка</w:t>
                            </w:r>
                          </w:p>
                          <w:p w14:paraId="55F91F45" w14:textId="45FF106C" w:rsidR="00FA3A61" w:rsidRPr="00FA3A61" w:rsidRDefault="00FA3A61" w:rsidP="00FA3A61">
                            <w:pPr>
                              <w:spacing w:before="360" w:after="0" w:line="240" w:lineRule="auto"/>
                              <w:jc w:val="center"/>
                              <w:rPr>
                                <w:rFonts w:ascii="Arial" w:hAnsi="Arial" w:cs="Arial"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FA3A61">
                              <w:rPr>
                                <w:rFonts w:ascii="Arial" w:hAnsi="Arial" w:cs="Arial"/>
                                <w:color w:val="00B0F0"/>
                                <w:sz w:val="36"/>
                                <w:szCs w:val="36"/>
                              </w:rPr>
                              <w:t xml:space="preserve">Телефон: </w:t>
                            </w:r>
                            <w:r w:rsidRPr="00FA3A61">
                              <w:rPr>
                                <w:rFonts w:ascii="Arial" w:hAnsi="Arial" w:cs="Arial"/>
                                <w:color w:val="00B0F0"/>
                                <w:sz w:val="36"/>
                                <w:szCs w:val="36"/>
                              </w:rPr>
                              <w:t>555-0-555</w:t>
                            </w:r>
                          </w:p>
                          <w:p w14:paraId="0995A2E8" w14:textId="14C60BA8" w:rsidR="00FA03D8" w:rsidRPr="00FA03D8" w:rsidRDefault="00FA03D8" w:rsidP="00FA03D8">
                            <w:pPr>
                              <w:spacing w:before="240" w:after="12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E01D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71.5pt;width:255.1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" fillcolor="white [3201]" strokeweight=".5pt">
                <v:textbox inset="0,0,0,0">
                  <w:txbxContent>
                    <w:p w14:paraId="0CB9FBAF" w14:textId="44F97BAA" w:rsidR="00FA3A61" w:rsidRPr="00FA3A61" w:rsidRDefault="00FA3A61" w:rsidP="00FA3A61">
                      <w:pPr>
                        <w:spacing w:before="240" w:after="120" w:line="240" w:lineRule="auto"/>
                        <w:jc w:val="center"/>
                        <w:rPr>
                          <w:rFonts w:ascii="Arial" w:hAnsi="Arial" w:cs="Arial"/>
                          <w:color w:val="00B0F0"/>
                        </w:rPr>
                      </w:pPr>
                      <w:r w:rsidRPr="00FA3A61">
                        <w:rPr>
                          <w:rFonts w:ascii="Arial" w:hAnsi="Arial" w:cs="Arial"/>
                          <w:color w:val="00B0F0"/>
                        </w:rPr>
                        <w:t>Такси «Пятерочка</w:t>
                      </w:r>
                    </w:p>
                    <w:p w14:paraId="55F91F45" w14:textId="45FF106C" w:rsidR="00FA3A61" w:rsidRPr="00FA3A61" w:rsidRDefault="00FA3A61" w:rsidP="00FA3A61">
                      <w:pPr>
                        <w:spacing w:before="360" w:after="0" w:line="240" w:lineRule="auto"/>
                        <w:jc w:val="center"/>
                        <w:rPr>
                          <w:rFonts w:ascii="Arial" w:hAnsi="Arial" w:cs="Arial"/>
                          <w:color w:val="00B0F0"/>
                          <w:sz w:val="36"/>
                          <w:szCs w:val="36"/>
                        </w:rPr>
                      </w:pPr>
                      <w:r w:rsidRPr="00FA3A61">
                        <w:rPr>
                          <w:rFonts w:ascii="Arial" w:hAnsi="Arial" w:cs="Arial"/>
                          <w:color w:val="00B0F0"/>
                          <w:sz w:val="36"/>
                          <w:szCs w:val="36"/>
                        </w:rPr>
                        <w:t xml:space="preserve">Телефон: </w:t>
                      </w:r>
                      <w:r w:rsidRPr="00FA3A61">
                        <w:rPr>
                          <w:rFonts w:ascii="Arial" w:hAnsi="Arial" w:cs="Arial"/>
                          <w:color w:val="00B0F0"/>
                          <w:sz w:val="36"/>
                          <w:szCs w:val="36"/>
                        </w:rPr>
                        <w:t>555-0-555</w:t>
                      </w:r>
                    </w:p>
                    <w:p w14:paraId="0995A2E8" w14:textId="14C60BA8" w:rsidR="00FA03D8" w:rsidRPr="00FA03D8" w:rsidRDefault="00FA03D8" w:rsidP="00FA03D8">
                      <w:pPr>
                        <w:spacing w:before="240" w:after="12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74C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A305C" wp14:editId="0FDF820C">
                <wp:simplePos x="0" y="0"/>
                <wp:positionH relativeFrom="page">
                  <wp:posOffset>1096</wp:posOffset>
                </wp:positionH>
                <wp:positionV relativeFrom="page">
                  <wp:posOffset>-13052</wp:posOffset>
                </wp:positionV>
                <wp:extent cx="3239770" cy="921618"/>
                <wp:effectExtent l="0" t="0" r="17780" b="1206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921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88538" w14:textId="368E3AF8" w:rsidR="00074C06" w:rsidRPr="00FA3A61" w:rsidRDefault="00074C06" w:rsidP="00074C06">
                            <w:pPr>
                              <w:spacing w:before="240" w:after="12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FA3A61">
                              <w:rPr>
                                <w:rFonts w:ascii="Arial" w:hAnsi="Arial" w:cs="Arial"/>
                                <w:color w:val="FF0000"/>
                              </w:rPr>
                              <w:t>Быстрый и качественный ремонт компьютеров</w:t>
                            </w:r>
                          </w:p>
                          <w:p w14:paraId="0CA52386" w14:textId="04103F80" w:rsidR="00074C06" w:rsidRPr="00074C06" w:rsidRDefault="00074C06" w:rsidP="00074C06">
                            <w:pPr>
                              <w:spacing w:before="360" w:after="0"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74C06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</w:rPr>
                              <w:t>Телефон: 8 (956) 70-89-</w:t>
                            </w:r>
                            <w:r w:rsidRPr="00074C06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305C" id="Надпись 6" o:spid="_x0000_s1027" type="#_x0000_t202" style="position:absolute;margin-left:.1pt;margin-top:-1.05pt;width:255.1pt;height:72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" fillcolor="white [3201]" strokeweight=".5pt">
                <v:textbox inset="0,0,0,0">
                  <w:txbxContent>
                    <w:p w14:paraId="2BB88538" w14:textId="368E3AF8" w:rsidR="00074C06" w:rsidRPr="00FA3A61" w:rsidRDefault="00074C06" w:rsidP="00074C06">
                      <w:pPr>
                        <w:spacing w:before="240" w:after="120" w:line="240" w:lineRule="auto"/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 w:rsidRPr="00FA3A61">
                        <w:rPr>
                          <w:rFonts w:ascii="Arial" w:hAnsi="Arial" w:cs="Arial"/>
                          <w:color w:val="FF0000"/>
                        </w:rPr>
                        <w:t>Быстрый и качественный ремонт компьютеров</w:t>
                      </w:r>
                    </w:p>
                    <w:p w14:paraId="0CA52386" w14:textId="04103F80" w:rsidR="00074C06" w:rsidRPr="00074C06" w:rsidRDefault="00074C06" w:rsidP="00074C06">
                      <w:pPr>
                        <w:spacing w:before="360" w:after="0" w:line="240" w:lineRule="auto"/>
                        <w:jc w:val="center"/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</w:rPr>
                      </w:pPr>
                      <w:r w:rsidRPr="00074C06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</w:rPr>
                        <w:t>Телефон: 8 (956) 70-89-</w:t>
                      </w:r>
                      <w:r w:rsidRPr="00074C06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11D87" w:rsidRPr="00DC344E" w:rsidSect="00C11D87">
      <w:pgSz w:w="5103" w:h="283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87"/>
    <w:rsid w:val="0006677C"/>
    <w:rsid w:val="00074C06"/>
    <w:rsid w:val="0013527E"/>
    <w:rsid w:val="001F1DBF"/>
    <w:rsid w:val="003C0ACC"/>
    <w:rsid w:val="004E5229"/>
    <w:rsid w:val="004F55D7"/>
    <w:rsid w:val="00C11D87"/>
    <w:rsid w:val="00D76BF6"/>
    <w:rsid w:val="00DC344E"/>
    <w:rsid w:val="00E94CAD"/>
    <w:rsid w:val="00FA03D8"/>
    <w:rsid w:val="00FA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1203"/>
  <w15:chartTrackingRefBased/>
  <w15:docId w15:val="{94584486-B2AA-430D-B8FA-9B77E374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4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52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1AB58-B876-46D9-B500-91454FF9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странная визитка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2</cp:revision>
  <dcterms:created xsi:type="dcterms:W3CDTF">2022-06-22T16:28:00Z</dcterms:created>
  <dcterms:modified xsi:type="dcterms:W3CDTF">2022-06-22T16:28:00Z</dcterms:modified>
</cp:coreProperties>
</file>