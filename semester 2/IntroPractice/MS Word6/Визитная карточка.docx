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2196" w14:textId="6479C61C" w:rsidR="00C11D87" w:rsidRPr="00DC344E" w:rsidRDefault="004E5229" w:rsidP="00DC344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FD473" wp14:editId="35DCCD88">
                <wp:simplePos x="0" y="0"/>
                <wp:positionH relativeFrom="page">
                  <wp:posOffset>1096</wp:posOffset>
                </wp:positionH>
                <wp:positionV relativeFrom="page">
                  <wp:posOffset>1440180</wp:posOffset>
                </wp:positionV>
                <wp:extent cx="3240000" cy="360000"/>
                <wp:effectExtent l="0" t="0" r="17780" b="2159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3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C1ED9" w14:textId="51C214E5" w:rsidR="004E5229" w:rsidRPr="004E5229" w:rsidRDefault="004E5229" w:rsidP="004E522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E522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12345, Казань, ул. Большая Красная 4</w:t>
                            </w:r>
                          </w:p>
                          <w:p w14:paraId="1DA86DE9" w14:textId="0E8C8358" w:rsidR="004E5229" w:rsidRPr="004E5229" w:rsidRDefault="004E5229" w:rsidP="004E522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E522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Телефон: 227-66-55, факс: 377-66-55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FD47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.1pt;margin-top:113.4pt;width:255.1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" fillcolor="white [3201]" strokeweight=".5pt">
                <v:textbox inset="0,0,0,0">
                  <w:txbxContent>
                    <w:p w14:paraId="468C1ED9" w14:textId="51C214E5" w:rsidR="004E5229" w:rsidRPr="004E5229" w:rsidRDefault="004E5229" w:rsidP="004E522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E522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12345, Казань, ул. Большая Красная 4</w:t>
                      </w:r>
                    </w:p>
                    <w:p w14:paraId="1DA86DE9" w14:textId="0E8C8358" w:rsidR="004E5229" w:rsidRPr="004E5229" w:rsidRDefault="004E5229" w:rsidP="004E522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E522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Телефон: 227-66-55, факс: 377-66-55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E01D5" wp14:editId="407EBDF0">
                <wp:simplePos x="0" y="0"/>
                <wp:positionH relativeFrom="page">
                  <wp:align>left</wp:align>
                </wp:positionH>
                <wp:positionV relativeFrom="page">
                  <wp:posOffset>360045</wp:posOffset>
                </wp:positionV>
                <wp:extent cx="3240000" cy="1080000"/>
                <wp:effectExtent l="0" t="0" r="17780" b="2540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10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130CA" w14:textId="60AAC56B" w:rsidR="004E5229" w:rsidRPr="004E5229" w:rsidRDefault="004E5229" w:rsidP="004E5229">
                            <w:pPr>
                              <w:spacing w:before="24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4E522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Иванов Иван Иванович</w:t>
                            </w:r>
                          </w:p>
                          <w:p w14:paraId="12648552" w14:textId="14C30891" w:rsidR="004E5229" w:rsidRPr="004E5229" w:rsidRDefault="004E5229" w:rsidP="004E5229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E52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Генеральный директор</w:t>
                            </w:r>
                          </w:p>
                          <w:p w14:paraId="192C53AE" w14:textId="23891F74" w:rsidR="004E5229" w:rsidRPr="004E5229" w:rsidRDefault="004E5229" w:rsidP="004E5229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E5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Телефон: 33-22-21 факс: 2211-11-1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01D5" id="Надпись 2" o:spid="_x0000_s1027" type="#_x0000_t202" style="position:absolute;margin-left:0;margin-top:28.35pt;width:255.1pt;height:85.0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" fillcolor="white [3201]" strokeweight=".5pt">
                <v:textbox inset="0,0,0,0">
                  <w:txbxContent>
                    <w:p w14:paraId="352130CA" w14:textId="60AAC56B" w:rsidR="004E5229" w:rsidRPr="004E5229" w:rsidRDefault="004E5229" w:rsidP="004E5229">
                      <w:pPr>
                        <w:spacing w:before="240"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4E522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Иванов Иван Иванович</w:t>
                      </w:r>
                    </w:p>
                    <w:p w14:paraId="12648552" w14:textId="14C30891" w:rsidR="004E5229" w:rsidRPr="004E5229" w:rsidRDefault="004E5229" w:rsidP="004E5229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E52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Генеральный директор</w:t>
                      </w:r>
                    </w:p>
                    <w:p w14:paraId="192C53AE" w14:textId="23891F74" w:rsidR="004E5229" w:rsidRPr="004E5229" w:rsidRDefault="004E5229" w:rsidP="004E5229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E52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Телефон: 33-22-21 факс: 2211-11-1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C34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61D37" wp14:editId="6C7B31E0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3240000" cy="360000"/>
                <wp:effectExtent l="0" t="0" r="17780" b="2159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3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C423D" w14:textId="14316501" w:rsidR="00DC344E" w:rsidRPr="004E5229" w:rsidRDefault="00DC344E" w:rsidP="004E52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i/>
                                  <w:iCs/>
                                  <w:sz w:val="40"/>
                                  <w:szCs w:val="40"/>
                                </w:rPr>
                                <w:sym w:font="Wingdings" w:char="F0FF"/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sz w:val="40"/>
                                <w:szCs w:val="40"/>
                                <w:lang w:val="en-US"/>
                              </w:rPr>
                              <w:t xml:space="preserve">  </w:t>
                            </w:r>
                            <w:r w:rsidR="004E5229" w:rsidRPr="004E5229"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</w:rPr>
                              <w:t xml:space="preserve">ООО </w:t>
                            </w:r>
                            <w:r w:rsidR="004E5229">
                              <w:rPr>
                                <w:rFonts w:eastAsiaTheme="minorEastAsia"/>
                                <w:iCs/>
                                <w:sz w:val="24"/>
                                <w:szCs w:val="24"/>
                              </w:rPr>
                              <w:t>«Домашний компьютер»</w:t>
                            </w:r>
                          </w:p>
                          <w:p w14:paraId="07FCAC22" w14:textId="2DA80405" w:rsidR="00DC344E" w:rsidRPr="00DC344E" w:rsidRDefault="00DC344E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1D37" id="Надпись 1" o:spid="_x0000_s1028" type="#_x0000_t202" style="position:absolute;margin-left:0;margin-top:0;width:255.1pt;height:28.3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" fillcolor="white [3201]" strokeweight=".5pt">
                <v:textbox inset="0,0,0,0">
                  <w:txbxContent>
                    <w:p w14:paraId="7B4C423D" w14:textId="14316501" w:rsidR="00DC344E" w:rsidRPr="004E5229" w:rsidRDefault="00DC344E" w:rsidP="004E5229">
                      <w:pPr>
                        <w:rPr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i/>
                            <w:iCs/>
                            <w:sz w:val="40"/>
                            <w:szCs w:val="40"/>
                          </w:rPr>
                          <w:sym w:font="Wingdings" w:char="F0FF"/>
                        </m:r>
                      </m:oMath>
                      <w:r>
                        <w:rPr>
                          <w:rFonts w:eastAsiaTheme="minorEastAsia"/>
                          <w:iCs/>
                          <w:sz w:val="40"/>
                          <w:szCs w:val="40"/>
                          <w:lang w:val="en-US"/>
                        </w:rPr>
                        <w:t xml:space="preserve">  </w:t>
                      </w:r>
                      <w:r w:rsidR="004E5229" w:rsidRPr="004E5229">
                        <w:rPr>
                          <w:rFonts w:eastAsiaTheme="minorEastAsia"/>
                          <w:iCs/>
                          <w:sz w:val="24"/>
                          <w:szCs w:val="24"/>
                        </w:rPr>
                        <w:t xml:space="preserve">ООО </w:t>
                      </w:r>
                      <w:r w:rsidR="004E5229">
                        <w:rPr>
                          <w:rFonts w:eastAsiaTheme="minorEastAsia"/>
                          <w:iCs/>
                          <w:sz w:val="24"/>
                          <w:szCs w:val="24"/>
                        </w:rPr>
                        <w:t>«Домашний компьютер»</w:t>
                      </w:r>
                    </w:p>
                    <w:p w14:paraId="07FCAC22" w14:textId="2DA80405" w:rsidR="00DC344E" w:rsidRPr="00DC344E" w:rsidRDefault="00DC344E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11D87" w:rsidRPr="00DC344E" w:rsidSect="00C11D87">
      <w:pgSz w:w="5103" w:h="283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87"/>
    <w:rsid w:val="0006677C"/>
    <w:rsid w:val="0013527E"/>
    <w:rsid w:val="001F1DBF"/>
    <w:rsid w:val="003C0ACC"/>
    <w:rsid w:val="004E5229"/>
    <w:rsid w:val="004F55D7"/>
    <w:rsid w:val="00C11D87"/>
    <w:rsid w:val="00D76BF6"/>
    <w:rsid w:val="00DC344E"/>
    <w:rsid w:val="00E9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1203"/>
  <w15:chartTrackingRefBased/>
  <w15:docId w15:val="{5C010393-8238-4EFF-A7B9-1B874C3F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44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52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1AB58-B876-46D9-B500-91454FF9A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Визитная карточка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2</cp:revision>
  <dcterms:created xsi:type="dcterms:W3CDTF">2022-06-22T16:15:00Z</dcterms:created>
  <dcterms:modified xsi:type="dcterms:W3CDTF">2022-06-22T16:15:00Z</dcterms:modified>
</cp:coreProperties>
</file>