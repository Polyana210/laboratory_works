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82196" w14:textId="4CC67469" w:rsidR="00C11D87" w:rsidRPr="00DC344E" w:rsidRDefault="00FA03D8" w:rsidP="00DC34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61D37" wp14:editId="590E8C3B">
                <wp:simplePos x="0" y="0"/>
                <wp:positionH relativeFrom="page">
                  <wp:posOffset>848497</wp:posOffset>
                </wp:positionH>
                <wp:positionV relativeFrom="page">
                  <wp:posOffset>0</wp:posOffset>
                </wp:positionV>
                <wp:extent cx="2393032" cy="359410"/>
                <wp:effectExtent l="0" t="0" r="7620" b="254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032" cy="359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4C423D" w14:textId="48CB86F2" w:rsidR="00DC344E" w:rsidRPr="00FA03D8" w:rsidRDefault="00FA03D8" w:rsidP="00FA03D8">
                            <w:pPr>
                              <w:spacing w:before="1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A03D8">
                              <w:rPr>
                                <w:rFonts w:eastAsiaTheme="minorEastAsia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t>Ремонт компьютеров</w:t>
                            </w:r>
                          </w:p>
                          <w:p w14:paraId="07FCAC22" w14:textId="74122A3E" w:rsidR="00DC344E" w:rsidRPr="00FA03D8" w:rsidRDefault="00FA03D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61D3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66.8pt;margin-top:0;width:188.45pt;height:28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" fillcolor="white [3201]" stroked="f" strokeweight=".5pt">
                <v:textbox inset="0,0,0,0">
                  <w:txbxContent>
                    <w:p w14:paraId="7B4C423D" w14:textId="48CB86F2" w:rsidR="00DC344E" w:rsidRPr="00FA03D8" w:rsidRDefault="00FA03D8" w:rsidP="00FA03D8">
                      <w:pPr>
                        <w:spacing w:before="1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A03D8">
                        <w:rPr>
                          <w:rFonts w:eastAsiaTheme="minorEastAsia"/>
                          <w:b/>
                          <w:bCs/>
                          <w:iCs/>
                          <w:sz w:val="24"/>
                          <w:szCs w:val="24"/>
                        </w:rPr>
                        <w:t>Ремонт компьютеров</w:t>
                      </w:r>
                    </w:p>
                    <w:p w14:paraId="07FCAC22" w14:textId="74122A3E" w:rsidR="00DC344E" w:rsidRPr="00FA03D8" w:rsidRDefault="00FA03D8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eastAsiaTheme="minorEastAsia"/>
          <w:iCs/>
          <w:noProof/>
          <w:sz w:val="40"/>
          <w:szCs w:val="40"/>
        </w:rPr>
        <w:drawing>
          <wp:inline distT="0" distB="0" distL="0" distR="0" wp14:anchorId="2801BB29" wp14:editId="6575E39E">
            <wp:extent cx="353060" cy="353060"/>
            <wp:effectExtent l="0" t="0" r="8890" b="8890"/>
            <wp:docPr id="4" name="Рисунок 4" descr="Камера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Камера со сплошной заливкой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iCs/>
          <w:noProof/>
          <w:sz w:val="24"/>
          <w:szCs w:val="24"/>
        </w:rPr>
        <w:drawing>
          <wp:inline distT="0" distB="0" distL="0" distR="0" wp14:anchorId="746CC213" wp14:editId="5196CBCE">
            <wp:extent cx="368391" cy="368391"/>
            <wp:effectExtent l="0" t="0" r="0" b="0"/>
            <wp:docPr id="5" name="Рисунок 5" descr="Направленный вправо указательный палец, тыльная сторона руки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Направленный вправо указательный палец, тыльная сторона руки со сплошной заливкой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00" cy="3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22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EFD473" wp14:editId="35DCCD88">
                <wp:simplePos x="0" y="0"/>
                <wp:positionH relativeFrom="page">
                  <wp:posOffset>1096</wp:posOffset>
                </wp:positionH>
                <wp:positionV relativeFrom="page">
                  <wp:posOffset>1440180</wp:posOffset>
                </wp:positionV>
                <wp:extent cx="3240000" cy="360000"/>
                <wp:effectExtent l="0" t="0" r="17780" b="2159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0" cy="3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86DE9" w14:textId="3E5BE42A" w:rsidR="004E5229" w:rsidRPr="00FA03D8" w:rsidRDefault="00FA03D8" w:rsidP="00FA03D8">
                            <w:pPr>
                              <w:spacing w:before="120"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A03D8">
                              <w:rPr>
                                <w:rFonts w:ascii="Arial" w:hAnsi="Arial" w:cs="Arial"/>
                              </w:rPr>
                              <w:t>Стоимость услуги от 500 до 1000 рублей!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FD473" id="Надпись 3" o:spid="_x0000_s1027" type="#_x0000_t202" style="position:absolute;margin-left:.1pt;margin-top:113.4pt;width:255.1pt;height:28.3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" fillcolor="white [3201]" strokeweight=".5pt">
                <v:textbox inset="0,0,0,0">
                  <w:txbxContent>
                    <w:p w14:paraId="1DA86DE9" w14:textId="3E5BE42A" w:rsidR="004E5229" w:rsidRPr="00FA03D8" w:rsidRDefault="00FA03D8" w:rsidP="00FA03D8">
                      <w:pPr>
                        <w:spacing w:before="120"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FA03D8">
                        <w:rPr>
                          <w:rFonts w:ascii="Arial" w:hAnsi="Arial" w:cs="Arial"/>
                        </w:rPr>
                        <w:t>Стоимость услуги от 500 до 1000 рублей!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52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FE01D5" wp14:editId="3E0DFA84">
                <wp:simplePos x="0" y="0"/>
                <wp:positionH relativeFrom="page">
                  <wp:align>left</wp:align>
                </wp:positionH>
                <wp:positionV relativeFrom="page">
                  <wp:posOffset>360045</wp:posOffset>
                </wp:positionV>
                <wp:extent cx="3240000" cy="1080000"/>
                <wp:effectExtent l="0" t="0" r="17780" b="2540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0" cy="10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2C53AE" w14:textId="19B32B6D" w:rsidR="004E5229" w:rsidRPr="00FA03D8" w:rsidRDefault="00FA03D8" w:rsidP="00FA03D8">
                            <w:pPr>
                              <w:spacing w:before="240" w:after="120"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FA03D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Телефон:</w:t>
                            </w:r>
                          </w:p>
                          <w:p w14:paraId="0995A2E8" w14:textId="7E009648" w:rsidR="00FA03D8" w:rsidRPr="00FA03D8" w:rsidRDefault="00FA03D8" w:rsidP="00FA03D8">
                            <w:pPr>
                              <w:spacing w:before="240" w:after="120"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FA03D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+7 (966)456-89-52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E01D5" id="Надпись 2" o:spid="_x0000_s1028" type="#_x0000_t202" style="position:absolute;margin-left:0;margin-top:28.35pt;width:255.1pt;height:85.0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" fillcolor="white [3201]" strokeweight=".5pt">
                <v:textbox inset="0,0,0,0">
                  <w:txbxContent>
                    <w:p w14:paraId="192C53AE" w14:textId="19B32B6D" w:rsidR="004E5229" w:rsidRPr="00FA03D8" w:rsidRDefault="00FA03D8" w:rsidP="00FA03D8">
                      <w:pPr>
                        <w:spacing w:before="240" w:after="120" w:line="240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FA03D8">
                        <w:rPr>
                          <w:rFonts w:ascii="Arial" w:hAnsi="Arial" w:cs="Arial"/>
                          <w:sz w:val="32"/>
                          <w:szCs w:val="32"/>
                        </w:rPr>
                        <w:t>Телефон:</w:t>
                      </w:r>
                    </w:p>
                    <w:p w14:paraId="0995A2E8" w14:textId="7E009648" w:rsidR="00FA03D8" w:rsidRPr="00FA03D8" w:rsidRDefault="00FA03D8" w:rsidP="00FA03D8">
                      <w:pPr>
                        <w:spacing w:before="240" w:after="120" w:line="240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FA03D8">
                        <w:rPr>
                          <w:rFonts w:ascii="Arial" w:hAnsi="Arial" w:cs="Arial"/>
                          <w:sz w:val="32"/>
                          <w:szCs w:val="32"/>
                        </w:rPr>
                        <w:t>+7 (966)456-89-52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11D87" w:rsidRPr="00DC344E" w:rsidSect="00C11D87">
      <w:pgSz w:w="5103" w:h="283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87"/>
    <w:rsid w:val="0006677C"/>
    <w:rsid w:val="0013527E"/>
    <w:rsid w:val="001F1DBF"/>
    <w:rsid w:val="003C0ACC"/>
    <w:rsid w:val="004E5229"/>
    <w:rsid w:val="004F55D7"/>
    <w:rsid w:val="00C11D87"/>
    <w:rsid w:val="00D76BF6"/>
    <w:rsid w:val="00DC344E"/>
    <w:rsid w:val="00E94CAD"/>
    <w:rsid w:val="00FA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21203"/>
  <w15:chartTrackingRefBased/>
  <w15:docId w15:val="{8F93A774-8306-4D2E-A508-2F6A41243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44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52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1AB58-B876-46D9-B500-91454FF9A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ремонт компьютеров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Щетина</dc:creator>
  <cp:keywords/>
  <dc:description/>
  <cp:lastModifiedBy>Полина Щетина</cp:lastModifiedBy>
  <cp:revision>2</cp:revision>
  <dcterms:created xsi:type="dcterms:W3CDTF">2022-06-22T16:20:00Z</dcterms:created>
  <dcterms:modified xsi:type="dcterms:W3CDTF">2022-06-22T16:20:00Z</dcterms:modified>
</cp:coreProperties>
</file>